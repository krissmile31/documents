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F1" w:rsidRDefault="005B2BF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51D07">
        <w:t>Computer Shop</w:t>
      </w:r>
      <w:r w:rsidR="00B5310B">
        <w:t xml:space="preserve"> </w:t>
      </w:r>
      <w:r w:rsidR="00451D07">
        <w:t>System</w:t>
      </w:r>
      <w:r>
        <w:fldChar w:fldCharType="end"/>
      </w:r>
    </w:p>
    <w:p w:rsidR="00A323F1" w:rsidRDefault="00164D14">
      <w:pPr>
        <w:pStyle w:val="Title"/>
        <w:jc w:val="right"/>
      </w:pPr>
      <w:fldSimple w:instr="title  \* Mergeformat ">
        <w:r w:rsidR="006E7AA7">
          <w:t xml:space="preserve">Use-Case Specification: </w:t>
        </w:r>
        <w:r w:rsidR="00451D07">
          <w:t>View Feedb</w:t>
        </w:r>
        <w:r w:rsidR="00D2174D">
          <w:t>ack in detail</w:t>
        </w:r>
      </w:fldSimple>
    </w:p>
    <w:p w:rsidR="00A323F1" w:rsidRDefault="00A323F1">
      <w:pPr>
        <w:pStyle w:val="Title"/>
        <w:jc w:val="right"/>
      </w:pPr>
    </w:p>
    <w:p w:rsidR="00A323F1" w:rsidRDefault="00E14A4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60466">
        <w:rPr>
          <w:sz w:val="28"/>
        </w:rPr>
        <w:t>1.0</w:t>
      </w:r>
    </w:p>
    <w:p w:rsidR="00A323F1" w:rsidRDefault="00A323F1"/>
    <w:p w:rsidR="00A323F1" w:rsidRDefault="00A323F1"/>
    <w:p w:rsidR="00A323F1" w:rsidRDefault="00A323F1">
      <w:pPr>
        <w:pStyle w:val="BodyText"/>
      </w:pPr>
    </w:p>
    <w:p w:rsidR="00A323F1" w:rsidRDefault="00A323F1">
      <w:pPr>
        <w:pStyle w:val="BodyText"/>
      </w:pPr>
    </w:p>
    <w:p w:rsidR="00A323F1" w:rsidRDefault="00A323F1">
      <w:pPr>
        <w:sectPr w:rsidR="00A323F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323F1" w:rsidRDefault="00A6046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323F1">
        <w:tc>
          <w:tcPr>
            <w:tcW w:w="2304" w:type="dxa"/>
          </w:tcPr>
          <w:p w:rsidR="00A323F1" w:rsidRDefault="00A60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323F1" w:rsidRDefault="00A60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323F1" w:rsidRDefault="00A60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323F1" w:rsidRDefault="00A60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323F1">
        <w:tc>
          <w:tcPr>
            <w:tcW w:w="2304" w:type="dxa"/>
          </w:tcPr>
          <w:p w:rsidR="00A323F1" w:rsidRDefault="00321EE1">
            <w:pPr>
              <w:pStyle w:val="Tabletext"/>
            </w:pPr>
            <w:r>
              <w:t>10/12</w:t>
            </w:r>
            <w:r w:rsidR="00451D07">
              <w:t>/2019</w:t>
            </w:r>
          </w:p>
        </w:tc>
        <w:tc>
          <w:tcPr>
            <w:tcW w:w="1152" w:type="dxa"/>
          </w:tcPr>
          <w:p w:rsidR="00A323F1" w:rsidRDefault="00451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323F1" w:rsidRDefault="00451D07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A323F1" w:rsidRDefault="00451D07">
            <w:pPr>
              <w:pStyle w:val="Tabletext"/>
            </w:pPr>
            <w:r>
              <w:t>Pham</w:t>
            </w:r>
            <w:r w:rsidR="009E263C">
              <w:rPr>
                <w:lang w:val="vi-VN"/>
              </w:rPr>
              <w:t xml:space="preserve"> </w:t>
            </w:r>
            <w:r>
              <w:t>Thi Hong Trang</w:t>
            </w:r>
          </w:p>
        </w:tc>
      </w:tr>
      <w:tr w:rsidR="00A323F1">
        <w:tc>
          <w:tcPr>
            <w:tcW w:w="2304" w:type="dxa"/>
          </w:tcPr>
          <w:p w:rsidR="00A323F1" w:rsidRDefault="00A323F1">
            <w:pPr>
              <w:pStyle w:val="Tabletext"/>
            </w:pPr>
          </w:p>
        </w:tc>
        <w:tc>
          <w:tcPr>
            <w:tcW w:w="1152" w:type="dxa"/>
          </w:tcPr>
          <w:p w:rsidR="00A323F1" w:rsidRDefault="00A323F1">
            <w:pPr>
              <w:pStyle w:val="Tabletext"/>
            </w:pPr>
          </w:p>
        </w:tc>
        <w:tc>
          <w:tcPr>
            <w:tcW w:w="3744" w:type="dxa"/>
          </w:tcPr>
          <w:p w:rsidR="00A323F1" w:rsidRDefault="00A323F1">
            <w:pPr>
              <w:pStyle w:val="Tabletext"/>
            </w:pPr>
          </w:p>
        </w:tc>
        <w:tc>
          <w:tcPr>
            <w:tcW w:w="2304" w:type="dxa"/>
          </w:tcPr>
          <w:p w:rsidR="00A323F1" w:rsidRDefault="00A323F1">
            <w:pPr>
              <w:pStyle w:val="Tabletext"/>
            </w:pPr>
          </w:p>
        </w:tc>
      </w:tr>
      <w:tr w:rsidR="00A323F1">
        <w:tc>
          <w:tcPr>
            <w:tcW w:w="2304" w:type="dxa"/>
          </w:tcPr>
          <w:p w:rsidR="00A323F1" w:rsidRDefault="00A323F1">
            <w:pPr>
              <w:pStyle w:val="Tabletext"/>
            </w:pPr>
          </w:p>
        </w:tc>
        <w:tc>
          <w:tcPr>
            <w:tcW w:w="1152" w:type="dxa"/>
          </w:tcPr>
          <w:p w:rsidR="00A323F1" w:rsidRDefault="00A323F1">
            <w:pPr>
              <w:pStyle w:val="Tabletext"/>
            </w:pPr>
          </w:p>
        </w:tc>
        <w:tc>
          <w:tcPr>
            <w:tcW w:w="3744" w:type="dxa"/>
          </w:tcPr>
          <w:p w:rsidR="00A323F1" w:rsidRDefault="00A323F1">
            <w:pPr>
              <w:pStyle w:val="Tabletext"/>
            </w:pPr>
          </w:p>
        </w:tc>
        <w:tc>
          <w:tcPr>
            <w:tcW w:w="2304" w:type="dxa"/>
          </w:tcPr>
          <w:p w:rsidR="00A323F1" w:rsidRDefault="00A323F1">
            <w:pPr>
              <w:pStyle w:val="Tabletext"/>
            </w:pPr>
          </w:p>
        </w:tc>
      </w:tr>
      <w:tr w:rsidR="00A323F1">
        <w:tc>
          <w:tcPr>
            <w:tcW w:w="2304" w:type="dxa"/>
          </w:tcPr>
          <w:p w:rsidR="00A323F1" w:rsidRDefault="00A323F1">
            <w:pPr>
              <w:pStyle w:val="Tabletext"/>
            </w:pPr>
          </w:p>
        </w:tc>
        <w:tc>
          <w:tcPr>
            <w:tcW w:w="1152" w:type="dxa"/>
          </w:tcPr>
          <w:p w:rsidR="00A323F1" w:rsidRDefault="00A323F1">
            <w:pPr>
              <w:pStyle w:val="Tabletext"/>
            </w:pPr>
          </w:p>
        </w:tc>
        <w:tc>
          <w:tcPr>
            <w:tcW w:w="3744" w:type="dxa"/>
          </w:tcPr>
          <w:p w:rsidR="00A323F1" w:rsidRDefault="00A323F1">
            <w:pPr>
              <w:pStyle w:val="Tabletext"/>
            </w:pPr>
          </w:p>
        </w:tc>
        <w:tc>
          <w:tcPr>
            <w:tcW w:w="2304" w:type="dxa"/>
          </w:tcPr>
          <w:p w:rsidR="00A323F1" w:rsidRDefault="00A323F1">
            <w:pPr>
              <w:pStyle w:val="Tabletext"/>
            </w:pPr>
          </w:p>
        </w:tc>
      </w:tr>
    </w:tbl>
    <w:p w:rsidR="00A323F1" w:rsidRDefault="00A323F1"/>
    <w:p w:rsidR="007469F8" w:rsidRDefault="007469F8">
      <w:pPr>
        <w:pStyle w:val="Title"/>
      </w:pPr>
    </w:p>
    <w:p w:rsidR="007469F8" w:rsidRPr="007469F8" w:rsidRDefault="007469F8" w:rsidP="007469F8"/>
    <w:p w:rsidR="007469F8" w:rsidRPr="007469F8" w:rsidRDefault="007469F8" w:rsidP="007469F8"/>
    <w:p w:rsidR="007469F8" w:rsidRPr="007469F8" w:rsidRDefault="007469F8" w:rsidP="007469F8"/>
    <w:p w:rsidR="007469F8" w:rsidRPr="007469F8" w:rsidRDefault="007469F8" w:rsidP="007469F8"/>
    <w:p w:rsidR="007469F8" w:rsidRPr="007469F8" w:rsidRDefault="007469F8" w:rsidP="007469F8"/>
    <w:p w:rsidR="007469F8" w:rsidRPr="007469F8" w:rsidRDefault="007469F8" w:rsidP="007469F8"/>
    <w:p w:rsidR="007469F8" w:rsidRDefault="007469F8" w:rsidP="007469F8">
      <w:pPr>
        <w:pStyle w:val="Title"/>
        <w:tabs>
          <w:tab w:val="left" w:pos="2220"/>
        </w:tabs>
        <w:jc w:val="left"/>
      </w:pPr>
      <w:r>
        <w:tab/>
      </w:r>
    </w:p>
    <w:p w:rsidR="00A323F1" w:rsidRDefault="00A60466">
      <w:pPr>
        <w:pStyle w:val="Title"/>
      </w:pPr>
      <w:r w:rsidRPr="007469F8">
        <w:br w:type="page"/>
      </w:r>
      <w:r>
        <w:lastRenderedPageBreak/>
        <w:t>Table of Contents</w:t>
      </w:r>
    </w:p>
    <w:p w:rsidR="00A323F1" w:rsidRDefault="00A604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451D07">
        <w:rPr>
          <w:noProof/>
        </w:rPr>
        <w:t>3</w:t>
      </w:r>
      <w:r>
        <w:rPr>
          <w:noProof/>
        </w:rPr>
        <w:fldChar w:fldCharType="end"/>
      </w:r>
    </w:p>
    <w:p w:rsidR="00A323F1" w:rsidRDefault="00A60466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6E7AA7">
          <w:t xml:space="preserve">Use-Case Specification: </w:t>
        </w:r>
        <w:r w:rsidR="00451D07">
          <w:t>View Feedback in details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A323F1" w:rsidRDefault="00A323F1">
      <w:pPr>
        <w:pStyle w:val="InfoBlue"/>
      </w:pPr>
    </w:p>
    <w:p w:rsidR="00A323F1" w:rsidRDefault="00A323F1">
      <w:pPr>
        <w:pStyle w:val="InfoBlue"/>
      </w:pPr>
    </w:p>
    <w:p w:rsidR="00A323F1" w:rsidRDefault="00451D07">
      <w:pPr>
        <w:pStyle w:val="Heading1"/>
      </w:pPr>
      <w:bookmarkStart w:id="2" w:name="_Toc423410238"/>
      <w:bookmarkStart w:id="3" w:name="_Toc425054504"/>
      <w:r>
        <w:t>View Feedback in details</w:t>
      </w:r>
    </w:p>
    <w:p w:rsidR="00A323F1" w:rsidRDefault="00A60466">
      <w:pPr>
        <w:pStyle w:val="Heading2"/>
      </w:pPr>
      <w:bookmarkStart w:id="4" w:name="_Toc508098430"/>
      <w:r>
        <w:t>Brief Description</w:t>
      </w:r>
      <w:bookmarkEnd w:id="2"/>
      <w:bookmarkEnd w:id="3"/>
      <w:bookmarkEnd w:id="4"/>
    </w:p>
    <w:p w:rsidR="00451D07" w:rsidRPr="006E7AA7" w:rsidRDefault="00451D07" w:rsidP="00451D07">
      <w:pPr>
        <w:ind w:left="720"/>
        <w:rPr>
          <w:sz w:val="24"/>
          <w:szCs w:val="24"/>
        </w:rPr>
      </w:pPr>
      <w:r w:rsidRPr="006E7AA7">
        <w:rPr>
          <w:sz w:val="24"/>
          <w:szCs w:val="24"/>
        </w:rPr>
        <w:t>This use case shows the steps how admin see feedback of a custom</w:t>
      </w:r>
      <w:r w:rsidR="00D2174D" w:rsidRPr="006E7AA7">
        <w:rPr>
          <w:sz w:val="24"/>
          <w:szCs w:val="24"/>
        </w:rPr>
        <w:t>er in detail</w:t>
      </w:r>
      <w:r w:rsidRPr="006E7AA7">
        <w:rPr>
          <w:sz w:val="24"/>
          <w:szCs w:val="24"/>
        </w:rPr>
        <w:t>.</w:t>
      </w:r>
    </w:p>
    <w:p w:rsidR="00A323F1" w:rsidRDefault="00A60466">
      <w:pPr>
        <w:pStyle w:val="Heading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:rsidR="00A323F1" w:rsidRDefault="00A60466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  <w:bookmarkStart w:id="11" w:name="_GoBack"/>
      <w:bookmarkEnd w:id="11"/>
    </w:p>
    <w:p w:rsidR="00451D07" w:rsidRDefault="00D2174D" w:rsidP="00451D07">
      <w:pPr>
        <w:ind w:left="720"/>
        <w:jc w:val="center"/>
        <w:rPr>
          <w:noProof/>
        </w:rPr>
      </w:pPr>
      <w:r w:rsidRPr="009C7B32">
        <w:rPr>
          <w:noProof/>
        </w:rPr>
        <w:drawing>
          <wp:inline distT="0" distB="0" distL="0" distR="0">
            <wp:extent cx="3771900" cy="4610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D07" w:rsidRPr="00451D07" w:rsidRDefault="00451D07" w:rsidP="00451D07">
      <w:pPr>
        <w:ind w:left="720"/>
        <w:jc w:val="center"/>
        <w:rPr>
          <w:b/>
        </w:rPr>
      </w:pPr>
      <w:r w:rsidRPr="00451D07">
        <w:rPr>
          <w:b/>
          <w:noProof/>
        </w:rPr>
        <w:t>Basic flow of viewing feedback in detail</w:t>
      </w:r>
    </w:p>
    <w:p w:rsidR="00A323F1" w:rsidRPr="006E7AA7" w:rsidRDefault="00A60466">
      <w:pPr>
        <w:pStyle w:val="Heading1"/>
        <w:rPr>
          <w:szCs w:val="24"/>
        </w:rPr>
      </w:pPr>
      <w:bookmarkStart w:id="12" w:name="_Toc423410251"/>
      <w:bookmarkStart w:id="13" w:name="_Toc425054510"/>
      <w:bookmarkStart w:id="14" w:name="_Toc508098436"/>
      <w:r w:rsidRPr="006E7AA7">
        <w:rPr>
          <w:szCs w:val="24"/>
        </w:rPr>
        <w:t>Special Requirements</w:t>
      </w:r>
      <w:bookmarkEnd w:id="12"/>
      <w:bookmarkEnd w:id="13"/>
      <w:bookmarkEnd w:id="14"/>
    </w:p>
    <w:p w:rsidR="00A323F1" w:rsidRPr="006E7AA7" w:rsidRDefault="00451D07" w:rsidP="00451D07">
      <w:pPr>
        <w:ind w:left="720"/>
        <w:rPr>
          <w:sz w:val="24"/>
          <w:szCs w:val="24"/>
        </w:rPr>
      </w:pPr>
      <w:r w:rsidRPr="006E7AA7">
        <w:rPr>
          <w:sz w:val="24"/>
          <w:szCs w:val="24"/>
        </w:rPr>
        <w:t>No special requirements.</w:t>
      </w:r>
    </w:p>
    <w:p w:rsidR="00A323F1" w:rsidRDefault="00A60466">
      <w:pPr>
        <w:pStyle w:val="Heading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451D07" w:rsidRPr="006E7AA7" w:rsidRDefault="00451D07" w:rsidP="00451D07">
      <w:pPr>
        <w:ind w:left="720"/>
        <w:rPr>
          <w:sz w:val="24"/>
          <w:szCs w:val="24"/>
        </w:rPr>
      </w:pPr>
      <w:r w:rsidRPr="006E7AA7">
        <w:rPr>
          <w:sz w:val="24"/>
          <w:szCs w:val="24"/>
        </w:rPr>
        <w:t>Admin already have account and log in the computer shop.</w:t>
      </w:r>
    </w:p>
    <w:p w:rsidR="00A323F1" w:rsidRPr="006E7AA7" w:rsidRDefault="00A60466">
      <w:pPr>
        <w:pStyle w:val="Heading1"/>
        <w:widowControl/>
        <w:rPr>
          <w:szCs w:val="24"/>
        </w:rPr>
      </w:pPr>
      <w:bookmarkStart w:id="18" w:name="_Toc423410255"/>
      <w:bookmarkStart w:id="19" w:name="_Toc425054514"/>
      <w:bookmarkStart w:id="20" w:name="_Toc508098440"/>
      <w:r w:rsidRPr="006E7AA7">
        <w:rPr>
          <w:szCs w:val="24"/>
        </w:rPr>
        <w:t>Post</w:t>
      </w:r>
      <w:r w:rsidR="00451D07" w:rsidRPr="006E7AA7">
        <w:rPr>
          <w:szCs w:val="24"/>
        </w:rPr>
        <w:t xml:space="preserve"> </w:t>
      </w:r>
      <w:r w:rsidRPr="006E7AA7">
        <w:rPr>
          <w:szCs w:val="24"/>
        </w:rPr>
        <w:t>conditions</w:t>
      </w:r>
      <w:bookmarkEnd w:id="18"/>
      <w:bookmarkEnd w:id="19"/>
      <w:bookmarkEnd w:id="20"/>
    </w:p>
    <w:p w:rsidR="00451D07" w:rsidRPr="006E7AA7" w:rsidRDefault="00D2174D" w:rsidP="00451D07">
      <w:pPr>
        <w:ind w:left="720"/>
        <w:rPr>
          <w:sz w:val="24"/>
          <w:szCs w:val="24"/>
        </w:rPr>
      </w:pPr>
      <w:r w:rsidRPr="006E7AA7">
        <w:rPr>
          <w:sz w:val="24"/>
          <w:szCs w:val="24"/>
        </w:rPr>
        <w:t>No post conditions.</w:t>
      </w:r>
    </w:p>
    <w:p w:rsidR="00451D07" w:rsidRDefault="00A60466" w:rsidP="00D2174D">
      <w:pPr>
        <w:pStyle w:val="Heading1"/>
      </w:pPr>
      <w:bookmarkStart w:id="21" w:name="_Toc508098442"/>
      <w:r>
        <w:lastRenderedPageBreak/>
        <w:t>Extension Points</w:t>
      </w:r>
      <w:bookmarkEnd w:id="21"/>
    </w:p>
    <w:p w:rsidR="00D2174D" w:rsidRPr="006E7AA7" w:rsidRDefault="00D2174D" w:rsidP="00D2174D">
      <w:pPr>
        <w:ind w:left="720"/>
        <w:rPr>
          <w:sz w:val="24"/>
          <w:szCs w:val="24"/>
        </w:rPr>
      </w:pPr>
      <w:r w:rsidRPr="006E7AA7">
        <w:rPr>
          <w:sz w:val="24"/>
          <w:szCs w:val="24"/>
        </w:rPr>
        <w:t>No extension points.</w:t>
      </w:r>
    </w:p>
    <w:sectPr w:rsidR="00D2174D" w:rsidRPr="006E7AA7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F7" w:rsidRDefault="005B2BF7">
      <w:pPr>
        <w:spacing w:line="240" w:lineRule="auto"/>
      </w:pPr>
      <w:r>
        <w:separator/>
      </w:r>
    </w:p>
  </w:endnote>
  <w:endnote w:type="continuationSeparator" w:id="0">
    <w:p w:rsidR="005B2BF7" w:rsidRDefault="005B2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32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323F1" w:rsidRDefault="00A60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323F1" w:rsidRPr="006E7AA7" w:rsidRDefault="00A60466" w:rsidP="006E7AA7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AA7">
            <w:rPr>
              <w:lang w:val="vi-VN"/>
            </w:rPr>
            <w:t>CT Computer</w:t>
          </w:r>
          <w:r>
            <w:t xml:space="preserve">, </w:t>
          </w:r>
          <w:r w:rsidR="006E7AA7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323F1" w:rsidRDefault="00A604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14A4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323F1" w:rsidRDefault="00A32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F7" w:rsidRDefault="005B2BF7">
      <w:pPr>
        <w:spacing w:line="240" w:lineRule="auto"/>
      </w:pPr>
      <w:r>
        <w:separator/>
      </w:r>
    </w:p>
  </w:footnote>
  <w:footnote w:type="continuationSeparator" w:id="0">
    <w:p w:rsidR="005B2BF7" w:rsidRDefault="005B2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3F1" w:rsidRDefault="00A323F1">
    <w:pPr>
      <w:rPr>
        <w:sz w:val="24"/>
      </w:rPr>
    </w:pPr>
  </w:p>
  <w:p w:rsidR="00A323F1" w:rsidRDefault="00A323F1">
    <w:pPr>
      <w:pBdr>
        <w:top w:val="single" w:sz="6" w:space="1" w:color="auto"/>
      </w:pBdr>
      <w:rPr>
        <w:sz w:val="24"/>
      </w:rPr>
    </w:pPr>
  </w:p>
  <w:p w:rsidR="00A323F1" w:rsidRDefault="00A60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E7AA7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323F1" w:rsidRDefault="00A323F1">
    <w:pPr>
      <w:pBdr>
        <w:bottom w:val="single" w:sz="6" w:space="1" w:color="auto"/>
      </w:pBdr>
      <w:jc w:val="right"/>
      <w:rPr>
        <w:sz w:val="24"/>
      </w:rPr>
    </w:pPr>
  </w:p>
  <w:p w:rsidR="00A323F1" w:rsidRDefault="00A323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23F1">
      <w:tc>
        <w:tcPr>
          <w:tcW w:w="6379" w:type="dxa"/>
        </w:tcPr>
        <w:p w:rsidR="00A323F1" w:rsidRDefault="00B5310B">
          <w:r>
            <w:t>Computer Shop</w:t>
          </w:r>
          <w:r w:rsidR="00D2174D">
            <w:t xml:space="preserve"> System</w:t>
          </w:r>
        </w:p>
      </w:tc>
      <w:tc>
        <w:tcPr>
          <w:tcW w:w="3179" w:type="dxa"/>
        </w:tcPr>
        <w:p w:rsidR="00A323F1" w:rsidRDefault="00E14A43" w:rsidP="00E14A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60466">
            <w:t>1.0</w:t>
          </w:r>
        </w:p>
      </w:tc>
    </w:tr>
    <w:tr w:rsidR="00A323F1">
      <w:tc>
        <w:tcPr>
          <w:tcW w:w="6379" w:type="dxa"/>
        </w:tcPr>
        <w:p w:rsidR="00A323F1" w:rsidRDefault="00164D14" w:rsidP="00E14A43">
          <w:fldSimple w:instr="title  \* Mergeformat ">
            <w:r w:rsidR="00451D07">
              <w:t>Use-Ca</w:t>
            </w:r>
            <w:r w:rsidR="00E14A43">
              <w:t xml:space="preserve">se Specification: </w:t>
            </w:r>
            <w:r w:rsidR="00D2174D">
              <w:t>View feedback in detail</w:t>
            </w:r>
          </w:fldSimple>
        </w:p>
      </w:tc>
      <w:tc>
        <w:tcPr>
          <w:tcW w:w="3179" w:type="dxa"/>
        </w:tcPr>
        <w:p w:rsidR="00A323F1" w:rsidRDefault="00A60466" w:rsidP="00D2174D">
          <w:r>
            <w:t xml:space="preserve">  Date:  </w:t>
          </w:r>
          <w:r w:rsidR="00321EE1">
            <w:t>10/12</w:t>
          </w:r>
          <w:r w:rsidR="00D2174D">
            <w:t>/2019</w:t>
          </w:r>
        </w:p>
      </w:tc>
    </w:tr>
    <w:tr w:rsidR="00A323F1">
      <w:tc>
        <w:tcPr>
          <w:tcW w:w="9558" w:type="dxa"/>
          <w:gridSpan w:val="2"/>
        </w:tcPr>
        <w:p w:rsidR="00A323F1" w:rsidRDefault="00A60466">
          <w:r>
            <w:t>&lt;document identifier&gt;</w:t>
          </w:r>
        </w:p>
      </w:tc>
    </w:tr>
  </w:tbl>
  <w:p w:rsidR="00A323F1" w:rsidRDefault="00A32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AE26AB"/>
    <w:multiLevelType w:val="multilevel"/>
    <w:tmpl w:val="2C0AFB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07"/>
    <w:rsid w:val="00085F40"/>
    <w:rsid w:val="00164D14"/>
    <w:rsid w:val="00321EE1"/>
    <w:rsid w:val="00451D07"/>
    <w:rsid w:val="005B2BF7"/>
    <w:rsid w:val="006E7AA7"/>
    <w:rsid w:val="007469F8"/>
    <w:rsid w:val="009E263C"/>
    <w:rsid w:val="00A323F1"/>
    <w:rsid w:val="00A60466"/>
    <w:rsid w:val="00B5310B"/>
    <w:rsid w:val="00D2174D"/>
    <w:rsid w:val="00E1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9CC28"/>
  <w15:chartTrackingRefBased/>
  <w15:docId w15:val="{D7DE1977-5ADB-48F4-8697-B958025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g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trang</dc:creator>
  <cp:keywords/>
  <dc:description/>
  <cp:lastModifiedBy>Admin</cp:lastModifiedBy>
  <cp:revision>10</cp:revision>
  <cp:lastPrinted>1899-12-31T17:00:00Z</cp:lastPrinted>
  <dcterms:created xsi:type="dcterms:W3CDTF">2019-12-20T16:34:00Z</dcterms:created>
  <dcterms:modified xsi:type="dcterms:W3CDTF">2020-01-02T09:44:00Z</dcterms:modified>
</cp:coreProperties>
</file>